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4C23" w14:textId="77777777" w:rsidR="005010DD" w:rsidRDefault="005010DD" w:rsidP="00693463">
      <w:pPr>
        <w:pStyle w:val="Title2"/>
        <w:jc w:val="left"/>
        <w:rPr>
          <w:rFonts w:ascii="Calibri" w:eastAsia="Calibri" w:hAnsi="Calibri" w:cs="Calibri"/>
          <w:szCs w:val="22"/>
        </w:rPr>
      </w:pPr>
    </w:p>
    <w:p w14:paraId="3DFC8F29" w14:textId="77777777" w:rsidR="00693463" w:rsidRDefault="00693463" w:rsidP="00693463">
      <w:pPr>
        <w:pStyle w:val="Title2"/>
        <w:jc w:val="left"/>
        <w:rPr>
          <w:rFonts w:ascii="Calibri" w:eastAsia="Calibri" w:hAnsi="Calibri" w:cs="Calibri"/>
          <w:szCs w:val="22"/>
        </w:rPr>
      </w:pPr>
    </w:p>
    <w:p w14:paraId="161B1A08" w14:textId="77777777" w:rsidR="00693463" w:rsidRDefault="00693463" w:rsidP="00693463">
      <w:pPr>
        <w:pStyle w:val="Title2"/>
        <w:jc w:val="left"/>
        <w:rPr>
          <w:rFonts w:ascii="Calibri" w:eastAsia="Calibri" w:hAnsi="Calibri" w:cs="Calibri"/>
          <w:szCs w:val="22"/>
        </w:rPr>
      </w:pPr>
    </w:p>
    <w:p w14:paraId="4249DED6" w14:textId="77777777" w:rsidR="00693463" w:rsidRDefault="00693463" w:rsidP="00693463">
      <w:pPr>
        <w:pStyle w:val="Title2"/>
        <w:jc w:val="left"/>
        <w:rPr>
          <w:rFonts w:ascii="Calibri" w:eastAsia="Calibri" w:hAnsi="Calibri" w:cs="Calibri"/>
          <w:szCs w:val="22"/>
        </w:rPr>
      </w:pPr>
    </w:p>
    <w:p w14:paraId="59FA0CCB" w14:textId="77777777" w:rsidR="00693463" w:rsidRDefault="00693463" w:rsidP="00693463">
      <w:pPr>
        <w:pStyle w:val="Title2"/>
        <w:jc w:val="left"/>
        <w:rPr>
          <w:rFonts w:ascii="Calibri" w:eastAsia="Calibri" w:hAnsi="Calibri" w:cs="Calibri"/>
          <w:szCs w:val="22"/>
        </w:rPr>
      </w:pPr>
    </w:p>
    <w:p w14:paraId="1D9E82C2" w14:textId="77777777" w:rsidR="00693463" w:rsidRDefault="00693463" w:rsidP="00693463">
      <w:pPr>
        <w:pStyle w:val="Title2"/>
        <w:jc w:val="left"/>
        <w:rPr>
          <w:rFonts w:ascii="Calibri" w:eastAsia="Calibri" w:hAnsi="Calibri" w:cs="Calibri"/>
          <w:szCs w:val="22"/>
        </w:rPr>
      </w:pPr>
    </w:p>
    <w:p w14:paraId="72859FC0" w14:textId="77777777" w:rsidR="00693463" w:rsidRPr="005010DD" w:rsidRDefault="00693463" w:rsidP="00693463">
      <w:pPr>
        <w:pStyle w:val="Title2"/>
        <w:jc w:val="left"/>
        <w:rPr>
          <w:rFonts w:ascii="Calibri" w:eastAsia="Calibri" w:hAnsi="Calibri" w:cs="Calibri"/>
          <w:szCs w:val="22"/>
        </w:rPr>
      </w:pPr>
    </w:p>
    <w:p w14:paraId="364D2862" w14:textId="5EC927AE" w:rsidR="005010DD" w:rsidRPr="00693463" w:rsidRDefault="005010DD" w:rsidP="00693463">
      <w:pPr>
        <w:pStyle w:val="Title2"/>
        <w:rPr>
          <w:rFonts w:ascii="Times New Roman" w:eastAsia="Calibri" w:hAnsi="Times New Roman" w:cs="Times New Roman"/>
          <w:b/>
          <w:sz w:val="24"/>
        </w:rPr>
      </w:pPr>
      <w:r w:rsidRPr="005010DD">
        <w:rPr>
          <w:rFonts w:ascii="Times New Roman" w:eastAsia="Calibri" w:hAnsi="Times New Roman" w:cs="Times New Roman"/>
          <w:b/>
          <w:sz w:val="24"/>
        </w:rPr>
        <w:t xml:space="preserve">Critical Thinking </w:t>
      </w:r>
      <w:r w:rsidR="00693463">
        <w:rPr>
          <w:rFonts w:ascii="Times New Roman" w:eastAsia="Calibri" w:hAnsi="Times New Roman" w:cs="Times New Roman"/>
          <w:b/>
          <w:sz w:val="24"/>
        </w:rPr>
        <w:t>1</w:t>
      </w:r>
    </w:p>
    <w:p w14:paraId="470451EB" w14:textId="139323AA" w:rsidR="00693463" w:rsidRDefault="00693463" w:rsidP="00425BA3">
      <w:pPr>
        <w:pStyle w:val="Title2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Console Application and Syntax Corrections</w:t>
      </w:r>
    </w:p>
    <w:p w14:paraId="33D366C5" w14:textId="43EC4C23" w:rsidR="00CF6D08" w:rsidRPr="005010DD" w:rsidRDefault="00693463" w:rsidP="00425BA3">
      <w:pPr>
        <w:pStyle w:val="Title2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sz w:val="24"/>
        </w:rPr>
        <w:t>Source Code, Screenshots, Results, Git Hub Repo</w:t>
      </w:r>
    </w:p>
    <w:p w14:paraId="49130886" w14:textId="77777777" w:rsidR="005010DD" w:rsidRPr="005010DD" w:rsidRDefault="005010DD" w:rsidP="005010DD">
      <w:pPr>
        <w:pStyle w:val="Title2"/>
        <w:rPr>
          <w:rFonts w:ascii="Times New Roman" w:eastAsia="Calibri" w:hAnsi="Times New Roman" w:cs="Times New Roman"/>
          <w:sz w:val="24"/>
        </w:rPr>
      </w:pPr>
    </w:p>
    <w:p w14:paraId="7A3ADD1C" w14:textId="77777777" w:rsidR="005010DD" w:rsidRPr="005010DD" w:rsidRDefault="005010DD" w:rsidP="005010DD">
      <w:pPr>
        <w:pStyle w:val="Title2"/>
        <w:rPr>
          <w:rFonts w:ascii="Times New Roman" w:eastAsia="Calibri" w:hAnsi="Times New Roman" w:cs="Times New Roman"/>
          <w:sz w:val="24"/>
        </w:rPr>
      </w:pPr>
      <w:r w:rsidRPr="005010DD">
        <w:rPr>
          <w:rFonts w:ascii="Times New Roman" w:eastAsia="Calibri" w:hAnsi="Times New Roman" w:cs="Times New Roman"/>
          <w:sz w:val="24"/>
        </w:rPr>
        <w:t>Anthony Nishiyama</w:t>
      </w:r>
    </w:p>
    <w:p w14:paraId="3F41729C" w14:textId="77777777" w:rsidR="005010DD" w:rsidRPr="005010DD" w:rsidRDefault="005010DD" w:rsidP="005010DD">
      <w:pPr>
        <w:pStyle w:val="Title2"/>
        <w:rPr>
          <w:rFonts w:ascii="Times New Roman" w:eastAsia="Calibri" w:hAnsi="Times New Roman" w:cs="Times New Roman"/>
          <w:sz w:val="24"/>
        </w:rPr>
      </w:pPr>
    </w:p>
    <w:p w14:paraId="4CD692D4" w14:textId="77777777" w:rsidR="005010DD" w:rsidRPr="005010DD" w:rsidRDefault="005010DD" w:rsidP="005010DD">
      <w:pPr>
        <w:pStyle w:val="Title2"/>
        <w:rPr>
          <w:rFonts w:ascii="Times New Roman" w:eastAsia="Calibri" w:hAnsi="Times New Roman" w:cs="Times New Roman"/>
          <w:sz w:val="24"/>
        </w:rPr>
      </w:pPr>
      <w:r w:rsidRPr="005010DD">
        <w:rPr>
          <w:rFonts w:ascii="Times New Roman" w:eastAsia="Calibri" w:hAnsi="Times New Roman" w:cs="Times New Roman"/>
          <w:sz w:val="24"/>
        </w:rPr>
        <w:t>Colorado State University Global Campus</w:t>
      </w:r>
    </w:p>
    <w:p w14:paraId="5ECBA5C8" w14:textId="2FB2962D" w:rsidR="005010DD" w:rsidRPr="005010DD" w:rsidRDefault="005010DD" w:rsidP="005010DD">
      <w:pPr>
        <w:pStyle w:val="Title2"/>
        <w:rPr>
          <w:rFonts w:ascii="Times New Roman" w:eastAsia="Calibri" w:hAnsi="Times New Roman" w:cs="Times New Roman"/>
          <w:sz w:val="24"/>
        </w:rPr>
      </w:pPr>
      <w:r w:rsidRPr="005010DD">
        <w:rPr>
          <w:rFonts w:ascii="Times New Roman" w:eastAsia="Calibri" w:hAnsi="Times New Roman" w:cs="Times New Roman"/>
          <w:sz w:val="24"/>
        </w:rPr>
        <w:t>CSC</w:t>
      </w:r>
      <w:r w:rsidR="00693463">
        <w:rPr>
          <w:rFonts w:ascii="Times New Roman" w:eastAsia="Calibri" w:hAnsi="Times New Roman" w:cs="Times New Roman"/>
          <w:sz w:val="24"/>
        </w:rPr>
        <w:t>450</w:t>
      </w:r>
      <w:r w:rsidRPr="005010DD">
        <w:rPr>
          <w:rFonts w:ascii="Times New Roman" w:eastAsia="Calibri" w:hAnsi="Times New Roman" w:cs="Times New Roman"/>
          <w:sz w:val="24"/>
        </w:rPr>
        <w:t>-1: Computer Programming II</w:t>
      </w:r>
      <w:r w:rsidR="00693463">
        <w:rPr>
          <w:rFonts w:ascii="Times New Roman" w:eastAsia="Calibri" w:hAnsi="Times New Roman" w:cs="Times New Roman"/>
          <w:sz w:val="24"/>
        </w:rPr>
        <w:t>I</w:t>
      </w:r>
    </w:p>
    <w:p w14:paraId="45A3D088" w14:textId="77777777" w:rsidR="005010DD" w:rsidRDefault="005010DD" w:rsidP="005010DD">
      <w:pPr>
        <w:pStyle w:val="Title2"/>
        <w:rPr>
          <w:rFonts w:ascii="Times New Roman" w:eastAsia="Calibri" w:hAnsi="Times New Roman" w:cs="Times New Roman"/>
          <w:sz w:val="24"/>
        </w:rPr>
      </w:pPr>
      <w:r w:rsidRPr="005010DD">
        <w:rPr>
          <w:rFonts w:ascii="Times New Roman" w:eastAsia="Calibri" w:hAnsi="Times New Roman" w:cs="Times New Roman"/>
          <w:sz w:val="24"/>
        </w:rPr>
        <w:t>Professor Reginald Haseltine</w:t>
      </w:r>
    </w:p>
    <w:p w14:paraId="49252D75" w14:textId="56A66A98" w:rsidR="00C32E46" w:rsidRPr="005010DD" w:rsidRDefault="00693463" w:rsidP="005010DD">
      <w:pPr>
        <w:pStyle w:val="Title2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February 19</w:t>
      </w:r>
      <w:r w:rsidR="00327DCE">
        <w:rPr>
          <w:rFonts w:ascii="Times New Roman" w:eastAsia="Calibri" w:hAnsi="Times New Roman" w:cs="Times New Roman"/>
          <w:sz w:val="24"/>
        </w:rPr>
        <w:t>, 2024</w:t>
      </w:r>
    </w:p>
    <w:p w14:paraId="47A0F9C0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59A205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A5A2BD1" w14:textId="750E69F2" w:rsidR="001B611D" w:rsidRDefault="001B611D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101C8DB8" w14:textId="77777777" w:rsidR="00693463" w:rsidRDefault="00693463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63137255" w14:textId="77777777" w:rsidR="00693463" w:rsidRDefault="00693463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73DCEC57" w14:textId="77777777" w:rsidR="00693463" w:rsidRDefault="00693463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73641916" w14:textId="77777777" w:rsidR="00693463" w:rsidRDefault="00693463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554366FA" w14:textId="223F4A19" w:rsidR="00E036C1" w:rsidRDefault="00693463" w:rsidP="00E036C1">
      <w:pPr>
        <w:pStyle w:val="Title2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lastRenderedPageBreak/>
        <w:t>Source Code</w:t>
      </w:r>
      <w:r w:rsidR="00E036C1">
        <w:rPr>
          <w:rFonts w:ascii="Times New Roman" w:eastAsia="Calibri" w:hAnsi="Times New Roman" w:cs="Times New Roman"/>
          <w:sz w:val="24"/>
        </w:rPr>
        <w:t xml:space="preserve">: </w:t>
      </w:r>
      <w:proofErr w:type="spellStart"/>
      <w:r w:rsidR="00E036C1">
        <w:rPr>
          <w:rFonts w:ascii="Times New Roman" w:eastAsia="Calibri" w:hAnsi="Times New Roman" w:cs="Times New Roman"/>
          <w:sz w:val="24"/>
        </w:rPr>
        <w:t>ctone</w:t>
      </w:r>
      <w:proofErr w:type="spellEnd"/>
      <w:r w:rsidR="00E036C1">
        <w:rPr>
          <w:rFonts w:ascii="Times New Roman" w:eastAsia="Calibri" w:hAnsi="Times New Roman" w:cs="Times New Roman"/>
          <w:sz w:val="24"/>
        </w:rPr>
        <w:t xml:space="preserve"> </w:t>
      </w:r>
    </w:p>
    <w:p w14:paraId="137DE8DC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  <w:r w:rsidRPr="00E036C1">
        <w:rPr>
          <w:rFonts w:ascii="Times New Roman" w:eastAsia="Calibri" w:hAnsi="Times New Roman" w:cs="Times New Roman"/>
          <w:sz w:val="16"/>
          <w:szCs w:val="16"/>
        </w:rPr>
        <w:t>#include &lt;iostream&gt;</w:t>
      </w:r>
    </w:p>
    <w:p w14:paraId="605B042E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  <w:r w:rsidRPr="00E036C1">
        <w:rPr>
          <w:rFonts w:ascii="Times New Roman" w:eastAsia="Calibri" w:hAnsi="Times New Roman" w:cs="Times New Roman"/>
          <w:sz w:val="16"/>
          <w:szCs w:val="16"/>
        </w:rPr>
        <w:t>#include &lt;string&gt;</w:t>
      </w:r>
    </w:p>
    <w:p w14:paraId="1EBC44C3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</w:p>
    <w:p w14:paraId="37A69D78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using namespace </w:t>
      </w:r>
      <w:proofErr w:type="gramStart"/>
      <w:r w:rsidRPr="00E036C1">
        <w:rPr>
          <w:rFonts w:ascii="Times New Roman" w:eastAsia="Calibri" w:hAnsi="Times New Roman" w:cs="Times New Roman"/>
          <w:sz w:val="16"/>
          <w:szCs w:val="16"/>
        </w:rPr>
        <w:t>std;</w:t>
      </w:r>
      <w:proofErr w:type="gramEnd"/>
    </w:p>
    <w:p w14:paraId="0DF3DA04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</w:p>
    <w:p w14:paraId="5EFF81A0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  <w:r w:rsidRPr="00E036C1">
        <w:rPr>
          <w:rFonts w:ascii="Times New Roman" w:eastAsia="Calibri" w:hAnsi="Times New Roman" w:cs="Times New Roman"/>
          <w:sz w:val="16"/>
          <w:szCs w:val="16"/>
        </w:rPr>
        <w:t>//Struct Input</w:t>
      </w:r>
    </w:p>
    <w:p w14:paraId="0B1CBD7B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  <w:r w:rsidRPr="00E036C1">
        <w:rPr>
          <w:rFonts w:ascii="Times New Roman" w:eastAsia="Calibri" w:hAnsi="Times New Roman" w:cs="Times New Roman"/>
          <w:sz w:val="16"/>
          <w:szCs w:val="16"/>
        </w:rPr>
        <w:t>struct Dwarf {</w:t>
      </w:r>
    </w:p>
    <w:p w14:paraId="689DCFCE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   string </w:t>
      </w:r>
      <w:proofErr w:type="spellStart"/>
      <w:proofErr w:type="gramStart"/>
      <w:r w:rsidRPr="00E036C1">
        <w:rPr>
          <w:rFonts w:ascii="Times New Roman" w:eastAsia="Calibri" w:hAnsi="Times New Roman" w:cs="Times New Roman"/>
          <w:sz w:val="16"/>
          <w:szCs w:val="16"/>
        </w:rPr>
        <w:t>firstName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>;</w:t>
      </w:r>
      <w:proofErr w:type="gramEnd"/>
    </w:p>
    <w:p w14:paraId="0939ED8D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   string </w:t>
      </w:r>
      <w:proofErr w:type="spellStart"/>
      <w:proofErr w:type="gramStart"/>
      <w:r w:rsidRPr="00E036C1">
        <w:rPr>
          <w:rFonts w:ascii="Times New Roman" w:eastAsia="Calibri" w:hAnsi="Times New Roman" w:cs="Times New Roman"/>
          <w:sz w:val="16"/>
          <w:szCs w:val="16"/>
        </w:rPr>
        <w:t>lastName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>;</w:t>
      </w:r>
      <w:proofErr w:type="gramEnd"/>
    </w:p>
    <w:p w14:paraId="0E5AFA4A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   string </w:t>
      </w:r>
      <w:proofErr w:type="spellStart"/>
      <w:proofErr w:type="gramStart"/>
      <w:r w:rsidRPr="00E036C1">
        <w:rPr>
          <w:rFonts w:ascii="Times New Roman" w:eastAsia="Calibri" w:hAnsi="Times New Roman" w:cs="Times New Roman"/>
          <w:sz w:val="16"/>
          <w:szCs w:val="16"/>
        </w:rPr>
        <w:t>streetAddress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>;</w:t>
      </w:r>
      <w:proofErr w:type="gramEnd"/>
    </w:p>
    <w:p w14:paraId="5340A7F9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   string </w:t>
      </w:r>
      <w:proofErr w:type="gramStart"/>
      <w:r w:rsidRPr="00E036C1">
        <w:rPr>
          <w:rFonts w:ascii="Times New Roman" w:eastAsia="Calibri" w:hAnsi="Times New Roman" w:cs="Times New Roman"/>
          <w:sz w:val="16"/>
          <w:szCs w:val="16"/>
        </w:rPr>
        <w:t>city;</w:t>
      </w:r>
      <w:proofErr w:type="gramEnd"/>
    </w:p>
    <w:p w14:paraId="7278D30C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   string </w:t>
      </w:r>
      <w:proofErr w:type="spellStart"/>
      <w:proofErr w:type="gramStart"/>
      <w:r w:rsidRPr="00E036C1">
        <w:rPr>
          <w:rFonts w:ascii="Times New Roman" w:eastAsia="Calibri" w:hAnsi="Times New Roman" w:cs="Times New Roman"/>
          <w:sz w:val="16"/>
          <w:szCs w:val="16"/>
        </w:rPr>
        <w:t>zipCode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>;</w:t>
      </w:r>
      <w:proofErr w:type="gramEnd"/>
    </w:p>
    <w:p w14:paraId="20455A2A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  <w:r w:rsidRPr="00E036C1">
        <w:rPr>
          <w:rFonts w:ascii="Times New Roman" w:eastAsia="Calibri" w:hAnsi="Times New Roman" w:cs="Times New Roman"/>
          <w:sz w:val="16"/>
          <w:szCs w:val="16"/>
        </w:rPr>
        <w:t>};</w:t>
      </w:r>
    </w:p>
    <w:p w14:paraId="1FA0B8D4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</w:p>
    <w:p w14:paraId="73DF6000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int </w:t>
      </w:r>
      <w:proofErr w:type="gramStart"/>
      <w:r w:rsidRPr="00E036C1">
        <w:rPr>
          <w:rFonts w:ascii="Times New Roman" w:eastAsia="Calibri" w:hAnsi="Times New Roman" w:cs="Times New Roman"/>
          <w:sz w:val="16"/>
          <w:szCs w:val="16"/>
        </w:rPr>
        <w:t>main(</w:t>
      </w:r>
      <w:proofErr w:type="gramEnd"/>
      <w:r w:rsidRPr="00E036C1">
        <w:rPr>
          <w:rFonts w:ascii="Times New Roman" w:eastAsia="Calibri" w:hAnsi="Times New Roman" w:cs="Times New Roman"/>
          <w:sz w:val="16"/>
          <w:szCs w:val="16"/>
        </w:rPr>
        <w:t>) {</w:t>
      </w:r>
    </w:p>
    <w:p w14:paraId="5B72C8AC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   //New Dwarf Struct</w:t>
      </w:r>
    </w:p>
    <w:p w14:paraId="5D89653F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   Dwarf </w:t>
      </w:r>
      <w:proofErr w:type="spellStart"/>
      <w:proofErr w:type="gramStart"/>
      <w:r w:rsidRPr="00E036C1">
        <w:rPr>
          <w:rFonts w:ascii="Times New Roman" w:eastAsia="Calibri" w:hAnsi="Times New Roman" w:cs="Times New Roman"/>
          <w:sz w:val="16"/>
          <w:szCs w:val="16"/>
        </w:rPr>
        <w:t>senshiDarkstout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>;</w:t>
      </w:r>
      <w:proofErr w:type="gramEnd"/>
    </w:p>
    <w:p w14:paraId="7AFDF7E7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   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senshiDarkstout.firstName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= "Senshi</w:t>
      </w:r>
      <w:proofErr w:type="gramStart"/>
      <w:r w:rsidRPr="00E036C1">
        <w:rPr>
          <w:rFonts w:ascii="Times New Roman" w:eastAsia="Calibri" w:hAnsi="Times New Roman" w:cs="Times New Roman"/>
          <w:sz w:val="16"/>
          <w:szCs w:val="16"/>
        </w:rPr>
        <w:t>";</w:t>
      </w:r>
      <w:proofErr w:type="gramEnd"/>
    </w:p>
    <w:p w14:paraId="7C1C46D6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   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senshiDarkstout.lastName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= "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Darkstout</w:t>
      </w:r>
      <w:proofErr w:type="spellEnd"/>
      <w:proofErr w:type="gramStart"/>
      <w:r w:rsidRPr="00E036C1">
        <w:rPr>
          <w:rFonts w:ascii="Times New Roman" w:eastAsia="Calibri" w:hAnsi="Times New Roman" w:cs="Times New Roman"/>
          <w:sz w:val="16"/>
          <w:szCs w:val="16"/>
        </w:rPr>
        <w:t>";</w:t>
      </w:r>
      <w:proofErr w:type="gramEnd"/>
    </w:p>
    <w:p w14:paraId="63D66B90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   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senshiDarkstout.streetAddress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= "Iron Hills</w:t>
      </w:r>
      <w:proofErr w:type="gramStart"/>
      <w:r w:rsidRPr="00E036C1">
        <w:rPr>
          <w:rFonts w:ascii="Times New Roman" w:eastAsia="Calibri" w:hAnsi="Times New Roman" w:cs="Times New Roman"/>
          <w:sz w:val="16"/>
          <w:szCs w:val="16"/>
        </w:rPr>
        <w:t>";</w:t>
      </w:r>
      <w:proofErr w:type="gramEnd"/>
    </w:p>
    <w:p w14:paraId="33E95BD7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   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senshiDarkstout.city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= "321, 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Ironforge</w:t>
      </w:r>
      <w:proofErr w:type="spellEnd"/>
      <w:proofErr w:type="gramStart"/>
      <w:r w:rsidRPr="00E036C1">
        <w:rPr>
          <w:rFonts w:ascii="Times New Roman" w:eastAsia="Calibri" w:hAnsi="Times New Roman" w:cs="Times New Roman"/>
          <w:sz w:val="16"/>
          <w:szCs w:val="16"/>
        </w:rPr>
        <w:t>";</w:t>
      </w:r>
      <w:proofErr w:type="gramEnd"/>
    </w:p>
    <w:p w14:paraId="1A75097F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   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senshiDarkstout.zipCode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= "3501154</w:t>
      </w:r>
      <w:proofErr w:type="gramStart"/>
      <w:r w:rsidRPr="00E036C1">
        <w:rPr>
          <w:rFonts w:ascii="Times New Roman" w:eastAsia="Calibri" w:hAnsi="Times New Roman" w:cs="Times New Roman"/>
          <w:sz w:val="16"/>
          <w:szCs w:val="16"/>
        </w:rPr>
        <w:t>";</w:t>
      </w:r>
      <w:proofErr w:type="gramEnd"/>
    </w:p>
    <w:p w14:paraId="16F9FE11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</w:p>
    <w:p w14:paraId="0F949D1B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   //Requested Output</w:t>
      </w:r>
    </w:p>
    <w:p w14:paraId="535BE0DC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   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cout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&lt;&lt; "CSC450: Module 1 Critical Thinking" &lt;&lt; </w:t>
      </w:r>
      <w:proofErr w:type="spellStart"/>
      <w:proofErr w:type="gramStart"/>
      <w:r w:rsidRPr="00E036C1">
        <w:rPr>
          <w:rFonts w:ascii="Times New Roman" w:eastAsia="Calibri" w:hAnsi="Times New Roman" w:cs="Times New Roman"/>
          <w:sz w:val="16"/>
          <w:szCs w:val="16"/>
        </w:rPr>
        <w:t>endl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>;</w:t>
      </w:r>
      <w:proofErr w:type="gramEnd"/>
    </w:p>
    <w:p w14:paraId="06CE3FC7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   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cout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&lt;&lt; "1. First Name: " &lt;&lt; 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senshiDarkstout.firstName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&lt;&lt; </w:t>
      </w:r>
      <w:proofErr w:type="spellStart"/>
      <w:proofErr w:type="gramStart"/>
      <w:r w:rsidRPr="00E036C1">
        <w:rPr>
          <w:rFonts w:ascii="Times New Roman" w:eastAsia="Calibri" w:hAnsi="Times New Roman" w:cs="Times New Roman"/>
          <w:sz w:val="16"/>
          <w:szCs w:val="16"/>
        </w:rPr>
        <w:t>endl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>;</w:t>
      </w:r>
      <w:proofErr w:type="gramEnd"/>
    </w:p>
    <w:p w14:paraId="31715F54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   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cout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&lt;&lt; "2. Last Name: " &lt;&lt; 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senshiDarkstout.lastName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&lt;&lt; </w:t>
      </w:r>
      <w:proofErr w:type="spellStart"/>
      <w:proofErr w:type="gramStart"/>
      <w:r w:rsidRPr="00E036C1">
        <w:rPr>
          <w:rFonts w:ascii="Times New Roman" w:eastAsia="Calibri" w:hAnsi="Times New Roman" w:cs="Times New Roman"/>
          <w:sz w:val="16"/>
          <w:szCs w:val="16"/>
        </w:rPr>
        <w:t>endl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>;</w:t>
      </w:r>
      <w:proofErr w:type="gramEnd"/>
    </w:p>
    <w:p w14:paraId="6562EF88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   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cout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&lt;&lt; "3. Street Address: " &lt;&lt; 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senshiDarkstout.streetAddress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&lt;&lt; </w:t>
      </w:r>
      <w:proofErr w:type="spellStart"/>
      <w:proofErr w:type="gramStart"/>
      <w:r w:rsidRPr="00E036C1">
        <w:rPr>
          <w:rFonts w:ascii="Times New Roman" w:eastAsia="Calibri" w:hAnsi="Times New Roman" w:cs="Times New Roman"/>
          <w:sz w:val="16"/>
          <w:szCs w:val="16"/>
        </w:rPr>
        <w:t>endl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>;</w:t>
      </w:r>
      <w:proofErr w:type="gramEnd"/>
    </w:p>
    <w:p w14:paraId="1F8C2254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   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cout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&lt;&lt; "4. City: " &lt;&lt; 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senshiDarkstout.city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&lt;&lt; </w:t>
      </w:r>
      <w:proofErr w:type="spellStart"/>
      <w:proofErr w:type="gramStart"/>
      <w:r w:rsidRPr="00E036C1">
        <w:rPr>
          <w:rFonts w:ascii="Times New Roman" w:eastAsia="Calibri" w:hAnsi="Times New Roman" w:cs="Times New Roman"/>
          <w:sz w:val="16"/>
          <w:szCs w:val="16"/>
        </w:rPr>
        <w:t>endl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>;</w:t>
      </w:r>
      <w:proofErr w:type="gramEnd"/>
    </w:p>
    <w:p w14:paraId="5E0DB5E6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   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cout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&lt;&lt; "5. Zip Code: " &lt;&lt; 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senshiDarkstout.zipCode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&lt;&lt; </w:t>
      </w:r>
      <w:proofErr w:type="spellStart"/>
      <w:proofErr w:type="gramStart"/>
      <w:r w:rsidRPr="00E036C1">
        <w:rPr>
          <w:rFonts w:ascii="Times New Roman" w:eastAsia="Calibri" w:hAnsi="Times New Roman" w:cs="Times New Roman"/>
          <w:sz w:val="16"/>
          <w:szCs w:val="16"/>
        </w:rPr>
        <w:t>endl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>;</w:t>
      </w:r>
      <w:proofErr w:type="gramEnd"/>
    </w:p>
    <w:p w14:paraId="4F081A09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</w:p>
    <w:p w14:paraId="04DBB12D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   return </w:t>
      </w:r>
      <w:proofErr w:type="gramStart"/>
      <w:r w:rsidRPr="00E036C1">
        <w:rPr>
          <w:rFonts w:ascii="Times New Roman" w:eastAsia="Calibri" w:hAnsi="Times New Roman" w:cs="Times New Roman"/>
          <w:sz w:val="16"/>
          <w:szCs w:val="16"/>
        </w:rPr>
        <w:t>0;</w:t>
      </w:r>
      <w:proofErr w:type="gramEnd"/>
    </w:p>
    <w:p w14:paraId="78E8048A" w14:textId="3687B34B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  <w:r w:rsidRPr="00E036C1">
        <w:rPr>
          <w:rFonts w:ascii="Times New Roman" w:eastAsia="Calibri" w:hAnsi="Times New Roman" w:cs="Times New Roman"/>
          <w:sz w:val="16"/>
          <w:szCs w:val="16"/>
        </w:rPr>
        <w:t>}</w:t>
      </w:r>
    </w:p>
    <w:p w14:paraId="238B2070" w14:textId="7CD28E16" w:rsidR="00E036C1" w:rsidRDefault="00E036C1" w:rsidP="00E036C1">
      <w:pPr>
        <w:pStyle w:val="Title2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lastRenderedPageBreak/>
        <w:t>Source Code: mod1-1</w:t>
      </w:r>
    </w:p>
    <w:p w14:paraId="76442F98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  <w:r w:rsidRPr="00E036C1">
        <w:rPr>
          <w:rFonts w:ascii="Times New Roman" w:eastAsia="Calibri" w:hAnsi="Times New Roman" w:cs="Times New Roman"/>
          <w:sz w:val="16"/>
          <w:szCs w:val="16"/>
        </w:rPr>
        <w:t>#include&lt;iostream&gt;</w:t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  <w:t>//Removed Import library function not used</w:t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  <w:t>//#include&lt;conio.h&gt;</w:t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  <w:t>//Standard namespace declaration</w:t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  <w:t>using namespace std;</w:t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  <w:t>//Main Function</w:t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  <w:t xml:space="preserve">int </w:t>
      </w:r>
      <w:proofErr w:type="gramStart"/>
      <w:r w:rsidRPr="00E036C1">
        <w:rPr>
          <w:rFonts w:ascii="Times New Roman" w:eastAsia="Calibri" w:hAnsi="Times New Roman" w:cs="Times New Roman"/>
          <w:sz w:val="16"/>
          <w:szCs w:val="16"/>
        </w:rPr>
        <w:t>main(</w:t>
      </w:r>
      <w:proofErr w:type="gramEnd"/>
      <w:r w:rsidRPr="00E036C1">
        <w:rPr>
          <w:rFonts w:ascii="Times New Roman" w:eastAsia="Calibri" w:hAnsi="Times New Roman" w:cs="Times New Roman"/>
          <w:sz w:val="16"/>
          <w:szCs w:val="16"/>
        </w:rPr>
        <w:t>)</w:t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  <w:t>{</w:t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  <w:t xml:space="preserve">     //Standard 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Ouput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Statement</w:t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  <w:t xml:space="preserve">     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cout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&lt;&lt; "Welcome to this C++ Program." &lt;&lt; 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endl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>;</w:t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  <w:t xml:space="preserve">     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cout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&lt;&lt; "I have corrected all errors for this program." &lt;&lt; 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endl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>;</w:t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  <w:t xml:space="preserve">     //Main Function return Statement</w:t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  <w:t xml:space="preserve">     return 0;</w:t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  <w:t xml:space="preserve">     //End</w:t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  <w:t>}</w:t>
      </w:r>
    </w:p>
    <w:p w14:paraId="636185D3" w14:textId="77777777" w:rsidR="00E036C1" w:rsidRDefault="00E036C1" w:rsidP="00E036C1">
      <w:pPr>
        <w:pStyle w:val="Title2"/>
        <w:rPr>
          <w:rFonts w:ascii="Times New Roman" w:eastAsia="Calibri" w:hAnsi="Times New Roman" w:cs="Times New Roman"/>
          <w:sz w:val="24"/>
        </w:rPr>
      </w:pPr>
    </w:p>
    <w:p w14:paraId="7754FC1E" w14:textId="77777777" w:rsid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24"/>
        </w:rPr>
      </w:pPr>
    </w:p>
    <w:p w14:paraId="794301D9" w14:textId="77777777" w:rsid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24"/>
        </w:rPr>
      </w:pPr>
    </w:p>
    <w:p w14:paraId="261C02B5" w14:textId="77777777" w:rsid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24"/>
        </w:rPr>
      </w:pPr>
    </w:p>
    <w:p w14:paraId="7ECEC31F" w14:textId="77777777" w:rsid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24"/>
        </w:rPr>
      </w:pPr>
    </w:p>
    <w:p w14:paraId="4073A880" w14:textId="77777777" w:rsid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24"/>
        </w:rPr>
      </w:pPr>
    </w:p>
    <w:p w14:paraId="0C595011" w14:textId="77777777" w:rsid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24"/>
        </w:rPr>
      </w:pPr>
    </w:p>
    <w:p w14:paraId="0502EDCD" w14:textId="77777777" w:rsid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24"/>
        </w:rPr>
      </w:pPr>
    </w:p>
    <w:p w14:paraId="57494E02" w14:textId="77777777" w:rsid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24"/>
        </w:rPr>
      </w:pPr>
    </w:p>
    <w:p w14:paraId="09126C7F" w14:textId="581758B2" w:rsidR="00E036C1" w:rsidRDefault="00E036C1" w:rsidP="00E036C1">
      <w:pPr>
        <w:pStyle w:val="Title2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lastRenderedPageBreak/>
        <w:t>Source Code: mod1-2</w:t>
      </w:r>
    </w:p>
    <w:p w14:paraId="00F14FBB" w14:textId="77777777" w:rsidR="00E036C1" w:rsidRP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16"/>
          <w:szCs w:val="16"/>
        </w:rPr>
      </w:pPr>
      <w:r w:rsidRPr="00E036C1">
        <w:rPr>
          <w:rFonts w:ascii="Times New Roman" w:eastAsia="Calibri" w:hAnsi="Times New Roman" w:cs="Times New Roman"/>
          <w:sz w:val="16"/>
          <w:szCs w:val="16"/>
        </w:rPr>
        <w:br/>
        <w:t>#include&lt;iostream&gt;</w:t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  <w:t>//Remove of &lt;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conio.h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>&gt; not used</w:t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  <w:t>//Standard namespace declaration</w:t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  <w:t>using namespace std;</w:t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  <w:t>//Main Function</w:t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  <w:t xml:space="preserve">int </w:t>
      </w:r>
      <w:proofErr w:type="gramStart"/>
      <w:r w:rsidRPr="00E036C1">
        <w:rPr>
          <w:rFonts w:ascii="Times New Roman" w:eastAsia="Calibri" w:hAnsi="Times New Roman" w:cs="Times New Roman"/>
          <w:sz w:val="16"/>
          <w:szCs w:val="16"/>
        </w:rPr>
        <w:t>main(</w:t>
      </w:r>
      <w:proofErr w:type="gramEnd"/>
      <w:r w:rsidRPr="00E036C1">
        <w:rPr>
          <w:rFonts w:ascii="Times New Roman" w:eastAsia="Calibri" w:hAnsi="Times New Roman" w:cs="Times New Roman"/>
          <w:sz w:val="16"/>
          <w:szCs w:val="16"/>
        </w:rPr>
        <w:t>)</w:t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  <w:t>{</w:t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  <w:t xml:space="preserve">     //Corrected to Print Out</w:t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  <w:t xml:space="preserve">     double 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myMoney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= 1000.50;</w:t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  <w:t xml:space="preserve">     //Standard 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Ouput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Statement</w:t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  <w:t xml:space="preserve">     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cout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&lt;&lt;"Please be sure to correct all syntax errors in this program." &lt;&lt; 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endl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>;</w:t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  <w:t xml:space="preserve">     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cout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&lt;&lt;"I have corrected all errors for this program." &lt;&lt; 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endl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>;</w:t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  <w:t xml:space="preserve">     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cout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&lt;&lt;"The total amount of money available is: = " &lt;&lt; 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myMoney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&lt;&lt; </w:t>
      </w:r>
      <w:proofErr w:type="spellStart"/>
      <w:r w:rsidRPr="00E036C1">
        <w:rPr>
          <w:rFonts w:ascii="Times New Roman" w:eastAsia="Calibri" w:hAnsi="Times New Roman" w:cs="Times New Roman"/>
          <w:sz w:val="16"/>
          <w:szCs w:val="16"/>
        </w:rPr>
        <w:t>endl</w:t>
      </w:r>
      <w:proofErr w:type="spellEnd"/>
      <w:r w:rsidRPr="00E036C1">
        <w:rPr>
          <w:rFonts w:ascii="Times New Roman" w:eastAsia="Calibri" w:hAnsi="Times New Roman" w:cs="Times New Roman"/>
          <w:sz w:val="16"/>
          <w:szCs w:val="16"/>
        </w:rPr>
        <w:t>;</w:t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  <w:t xml:space="preserve">     //Wait </w:t>
      </w:r>
      <w:proofErr w:type="gramStart"/>
      <w:r w:rsidRPr="00E036C1">
        <w:rPr>
          <w:rFonts w:ascii="Times New Roman" w:eastAsia="Calibri" w:hAnsi="Times New Roman" w:cs="Times New Roman"/>
          <w:sz w:val="16"/>
          <w:szCs w:val="16"/>
        </w:rPr>
        <w:t>For</w:t>
      </w:r>
      <w:proofErr w:type="gramEnd"/>
      <w:r w:rsidRPr="00E036C1">
        <w:rPr>
          <w:rFonts w:ascii="Times New Roman" w:eastAsia="Calibri" w:hAnsi="Times New Roman" w:cs="Times New Roman"/>
          <w:sz w:val="16"/>
          <w:szCs w:val="16"/>
        </w:rPr>
        <w:t xml:space="preserve"> Output Screen</w:t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  <w:t xml:space="preserve">     //Main Function</w:t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  <w:t xml:space="preserve">     //Return Statement</w:t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  <w:t xml:space="preserve">     return 0;</w:t>
      </w:r>
      <w:r w:rsidRPr="00E036C1">
        <w:rPr>
          <w:rFonts w:ascii="Times New Roman" w:eastAsia="Calibri" w:hAnsi="Times New Roman" w:cs="Times New Roman"/>
          <w:sz w:val="16"/>
          <w:szCs w:val="16"/>
        </w:rPr>
        <w:br/>
        <w:t>}</w:t>
      </w:r>
    </w:p>
    <w:p w14:paraId="3788C838" w14:textId="77777777" w:rsid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24"/>
        </w:rPr>
      </w:pPr>
    </w:p>
    <w:p w14:paraId="1CF2463D" w14:textId="77777777" w:rsidR="00E036C1" w:rsidRDefault="00E036C1" w:rsidP="00A8026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044F5416" w14:textId="77777777" w:rsidR="00E036C1" w:rsidRDefault="00E036C1" w:rsidP="00A8026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6E774B60" w14:textId="77777777" w:rsidR="00E036C1" w:rsidRDefault="00E036C1" w:rsidP="00A8026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472831BD" w14:textId="77777777" w:rsidR="00E036C1" w:rsidRDefault="00E036C1" w:rsidP="00A8026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6224C04E" w14:textId="541925D9" w:rsidR="00693463" w:rsidRDefault="00693463" w:rsidP="00A80266">
      <w:pPr>
        <w:pStyle w:val="Title2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lastRenderedPageBreak/>
        <w:t>Screenshot</w:t>
      </w:r>
      <w:r w:rsidR="00E036C1">
        <w:rPr>
          <w:rFonts w:ascii="Times New Roman" w:eastAsia="Calibri" w:hAnsi="Times New Roman" w:cs="Times New Roman"/>
          <w:sz w:val="24"/>
        </w:rPr>
        <w:t xml:space="preserve"> and Runtime: </w:t>
      </w:r>
      <w:proofErr w:type="spellStart"/>
      <w:r w:rsidR="00E036C1">
        <w:rPr>
          <w:rFonts w:ascii="Times New Roman" w:eastAsia="Calibri" w:hAnsi="Times New Roman" w:cs="Times New Roman"/>
          <w:sz w:val="24"/>
        </w:rPr>
        <w:t>ctone</w:t>
      </w:r>
      <w:proofErr w:type="spellEnd"/>
    </w:p>
    <w:p w14:paraId="78167485" w14:textId="1E011181" w:rsidR="00E036C1" w:rsidRDefault="00E036C1" w:rsidP="00A80266">
      <w:pPr>
        <w:pStyle w:val="Title2"/>
        <w:rPr>
          <w:rFonts w:ascii="Times New Roman" w:eastAsia="Calibri" w:hAnsi="Times New Roman" w:cs="Times New Roman"/>
          <w:sz w:val="24"/>
        </w:rPr>
      </w:pPr>
      <w:r w:rsidRPr="00E036C1">
        <w:rPr>
          <w:rFonts w:ascii="Times New Roman" w:eastAsia="Calibri" w:hAnsi="Times New Roman" w:cs="Times New Roman"/>
          <w:sz w:val="24"/>
        </w:rPr>
        <w:drawing>
          <wp:inline distT="0" distB="0" distL="0" distR="0" wp14:anchorId="2A0949A5" wp14:editId="28F2D8BA">
            <wp:extent cx="5943600" cy="2934970"/>
            <wp:effectExtent l="0" t="0" r="0" b="0"/>
            <wp:docPr id="96418421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84216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0561" w14:textId="77777777" w:rsidR="00C86670" w:rsidRDefault="00C86670" w:rsidP="00A8026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016CFB5B" w14:textId="7E4E5E75" w:rsidR="00E036C1" w:rsidRDefault="00E036C1" w:rsidP="00E036C1">
      <w:pPr>
        <w:pStyle w:val="Title2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Screenshot</w:t>
      </w:r>
      <w:r>
        <w:rPr>
          <w:rFonts w:ascii="Times New Roman" w:eastAsia="Calibri" w:hAnsi="Times New Roman" w:cs="Times New Roman"/>
          <w:sz w:val="24"/>
        </w:rPr>
        <w:t xml:space="preserve"> and Runtime</w:t>
      </w:r>
      <w:r>
        <w:rPr>
          <w:rFonts w:ascii="Times New Roman" w:eastAsia="Calibri" w:hAnsi="Times New Roman" w:cs="Times New Roman"/>
          <w:sz w:val="24"/>
        </w:rPr>
        <w:t xml:space="preserve">: </w:t>
      </w:r>
      <w:r>
        <w:rPr>
          <w:rFonts w:ascii="Times New Roman" w:eastAsia="Calibri" w:hAnsi="Times New Roman" w:cs="Times New Roman"/>
          <w:sz w:val="24"/>
        </w:rPr>
        <w:t>mod1-1</w:t>
      </w:r>
    </w:p>
    <w:p w14:paraId="6C40AF88" w14:textId="02133ACD" w:rsidR="00E036C1" w:rsidRDefault="00E036C1" w:rsidP="00E036C1">
      <w:pPr>
        <w:pStyle w:val="Title2"/>
        <w:rPr>
          <w:rFonts w:ascii="Times New Roman" w:eastAsia="Calibri" w:hAnsi="Times New Roman" w:cs="Times New Roman"/>
          <w:sz w:val="24"/>
        </w:rPr>
      </w:pPr>
      <w:r w:rsidRPr="00E036C1">
        <w:rPr>
          <w:rFonts w:ascii="Times New Roman" w:eastAsia="Calibri" w:hAnsi="Times New Roman" w:cs="Times New Roman"/>
          <w:sz w:val="24"/>
        </w:rPr>
        <w:drawing>
          <wp:inline distT="0" distB="0" distL="0" distR="0" wp14:anchorId="36C3860B" wp14:editId="07C6BF60">
            <wp:extent cx="5943600" cy="2351405"/>
            <wp:effectExtent l="0" t="0" r="0" b="0"/>
            <wp:docPr id="3520379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3791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D535" w14:textId="77777777" w:rsidR="00E036C1" w:rsidRDefault="00E036C1" w:rsidP="00E036C1">
      <w:pPr>
        <w:pStyle w:val="Title2"/>
        <w:rPr>
          <w:rFonts w:ascii="Times New Roman" w:eastAsia="Calibri" w:hAnsi="Times New Roman" w:cs="Times New Roman"/>
          <w:sz w:val="24"/>
        </w:rPr>
      </w:pPr>
    </w:p>
    <w:p w14:paraId="76D48EDA" w14:textId="77777777" w:rsidR="00E036C1" w:rsidRDefault="00E036C1" w:rsidP="00E036C1">
      <w:pPr>
        <w:pStyle w:val="Title2"/>
        <w:rPr>
          <w:rFonts w:ascii="Times New Roman" w:eastAsia="Calibri" w:hAnsi="Times New Roman" w:cs="Times New Roman"/>
          <w:sz w:val="24"/>
        </w:rPr>
      </w:pPr>
    </w:p>
    <w:p w14:paraId="6A92DD0C" w14:textId="77777777" w:rsidR="00E036C1" w:rsidRDefault="00E036C1" w:rsidP="00E036C1">
      <w:pPr>
        <w:pStyle w:val="Title2"/>
        <w:rPr>
          <w:rFonts w:ascii="Times New Roman" w:eastAsia="Calibri" w:hAnsi="Times New Roman" w:cs="Times New Roman"/>
          <w:sz w:val="24"/>
        </w:rPr>
      </w:pPr>
    </w:p>
    <w:p w14:paraId="4223903B" w14:textId="77777777" w:rsidR="00E036C1" w:rsidRDefault="00E036C1" w:rsidP="00E036C1">
      <w:pPr>
        <w:pStyle w:val="Title2"/>
        <w:rPr>
          <w:rFonts w:ascii="Times New Roman" w:eastAsia="Calibri" w:hAnsi="Times New Roman" w:cs="Times New Roman"/>
          <w:sz w:val="24"/>
        </w:rPr>
      </w:pPr>
    </w:p>
    <w:p w14:paraId="68D063D5" w14:textId="4E22023A" w:rsidR="00E036C1" w:rsidRDefault="00E036C1" w:rsidP="00E036C1">
      <w:pPr>
        <w:pStyle w:val="Title2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lastRenderedPageBreak/>
        <w:t>Screenshot</w:t>
      </w:r>
      <w:r>
        <w:rPr>
          <w:rFonts w:ascii="Times New Roman" w:eastAsia="Calibri" w:hAnsi="Times New Roman" w:cs="Times New Roman"/>
          <w:sz w:val="24"/>
        </w:rPr>
        <w:t xml:space="preserve"> and Runtime</w:t>
      </w:r>
      <w:r>
        <w:rPr>
          <w:rFonts w:ascii="Times New Roman" w:eastAsia="Calibri" w:hAnsi="Times New Roman" w:cs="Times New Roman"/>
          <w:sz w:val="24"/>
        </w:rPr>
        <w:t>: mod1-</w:t>
      </w:r>
      <w:r>
        <w:rPr>
          <w:rFonts w:ascii="Times New Roman" w:eastAsia="Calibri" w:hAnsi="Times New Roman" w:cs="Times New Roman"/>
          <w:sz w:val="24"/>
        </w:rPr>
        <w:t>2</w:t>
      </w:r>
    </w:p>
    <w:p w14:paraId="7CA1CA2E" w14:textId="01BCE714" w:rsidR="00E036C1" w:rsidRDefault="00E036C1" w:rsidP="00E036C1">
      <w:pPr>
        <w:pStyle w:val="Title2"/>
        <w:rPr>
          <w:rFonts w:ascii="Times New Roman" w:eastAsia="Calibri" w:hAnsi="Times New Roman" w:cs="Times New Roman"/>
          <w:sz w:val="24"/>
        </w:rPr>
      </w:pPr>
      <w:r w:rsidRPr="00E036C1">
        <w:rPr>
          <w:rFonts w:ascii="Times New Roman" w:eastAsia="Calibri" w:hAnsi="Times New Roman" w:cs="Times New Roman"/>
          <w:sz w:val="24"/>
        </w:rPr>
        <w:drawing>
          <wp:inline distT="0" distB="0" distL="0" distR="0" wp14:anchorId="46F9895C" wp14:editId="1AE1B0E2">
            <wp:extent cx="5943600" cy="2665095"/>
            <wp:effectExtent l="0" t="0" r="0" b="1905"/>
            <wp:docPr id="1633535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354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EC11" w14:textId="77777777" w:rsid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24"/>
        </w:rPr>
      </w:pPr>
    </w:p>
    <w:p w14:paraId="3E5B8F67" w14:textId="77777777" w:rsid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24"/>
        </w:rPr>
      </w:pPr>
    </w:p>
    <w:p w14:paraId="63AFC3EB" w14:textId="77777777" w:rsid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24"/>
        </w:rPr>
      </w:pPr>
    </w:p>
    <w:p w14:paraId="25A5F328" w14:textId="77777777" w:rsid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24"/>
        </w:rPr>
      </w:pPr>
    </w:p>
    <w:p w14:paraId="1D79F3E7" w14:textId="77777777" w:rsid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24"/>
        </w:rPr>
      </w:pPr>
    </w:p>
    <w:p w14:paraId="7CE07C32" w14:textId="77777777" w:rsid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24"/>
        </w:rPr>
      </w:pPr>
    </w:p>
    <w:p w14:paraId="45874712" w14:textId="77777777" w:rsid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24"/>
        </w:rPr>
      </w:pPr>
    </w:p>
    <w:p w14:paraId="2B6AB599" w14:textId="77777777" w:rsid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24"/>
        </w:rPr>
      </w:pPr>
    </w:p>
    <w:p w14:paraId="2C15D6B0" w14:textId="77777777" w:rsid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24"/>
        </w:rPr>
      </w:pPr>
    </w:p>
    <w:p w14:paraId="311A5DEE" w14:textId="77777777" w:rsid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24"/>
        </w:rPr>
      </w:pPr>
    </w:p>
    <w:p w14:paraId="176A0C1D" w14:textId="77777777" w:rsid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24"/>
        </w:rPr>
      </w:pPr>
    </w:p>
    <w:p w14:paraId="1890937D" w14:textId="77777777" w:rsid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24"/>
        </w:rPr>
      </w:pPr>
    </w:p>
    <w:p w14:paraId="5645511D" w14:textId="77777777" w:rsid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24"/>
        </w:rPr>
      </w:pPr>
    </w:p>
    <w:p w14:paraId="51315D7E" w14:textId="77777777" w:rsidR="00E036C1" w:rsidRDefault="00E036C1" w:rsidP="00E036C1">
      <w:pPr>
        <w:pStyle w:val="Title2"/>
        <w:jc w:val="left"/>
        <w:rPr>
          <w:rFonts w:ascii="Times New Roman" w:eastAsia="Calibri" w:hAnsi="Times New Roman" w:cs="Times New Roman"/>
          <w:sz w:val="24"/>
        </w:rPr>
      </w:pPr>
    </w:p>
    <w:p w14:paraId="4794FF71" w14:textId="1AEAD323" w:rsidR="00693463" w:rsidRDefault="00693463" w:rsidP="00E036C1">
      <w:pPr>
        <w:pStyle w:val="Title2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lastRenderedPageBreak/>
        <w:t>Git Hub Repo</w:t>
      </w:r>
      <w:r w:rsidR="00E036C1">
        <w:rPr>
          <w:rFonts w:ascii="Times New Roman" w:eastAsia="Calibri" w:hAnsi="Times New Roman" w:cs="Times New Roman"/>
          <w:sz w:val="24"/>
        </w:rPr>
        <w:t xml:space="preserve">: </w:t>
      </w:r>
      <w:proofErr w:type="spellStart"/>
      <w:r w:rsidR="00E036C1">
        <w:rPr>
          <w:rFonts w:ascii="Times New Roman" w:eastAsia="Calibri" w:hAnsi="Times New Roman" w:cs="Times New Roman"/>
          <w:sz w:val="24"/>
        </w:rPr>
        <w:t>ctone</w:t>
      </w:r>
      <w:proofErr w:type="spellEnd"/>
    </w:p>
    <w:p w14:paraId="08DF50A3" w14:textId="7C1A38BB" w:rsidR="00E036C1" w:rsidRDefault="00E036C1" w:rsidP="00E036C1">
      <w:pPr>
        <w:pStyle w:val="Title2"/>
        <w:rPr>
          <w:rFonts w:ascii="Times New Roman" w:eastAsia="Calibri" w:hAnsi="Times New Roman" w:cs="Times New Roman"/>
          <w:b/>
          <w:sz w:val="24"/>
        </w:rPr>
      </w:pPr>
      <w:r w:rsidRPr="00E036C1">
        <w:rPr>
          <w:rFonts w:ascii="Times New Roman" w:eastAsia="Calibri" w:hAnsi="Times New Roman" w:cs="Times New Roman"/>
          <w:b/>
          <w:sz w:val="24"/>
        </w:rPr>
        <w:drawing>
          <wp:inline distT="0" distB="0" distL="0" distR="0" wp14:anchorId="14FF5B71" wp14:editId="363E4531">
            <wp:extent cx="5943600" cy="4818380"/>
            <wp:effectExtent l="0" t="0" r="0" b="1270"/>
            <wp:docPr id="7162364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36482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DCB6" w14:textId="77777777" w:rsidR="00E036C1" w:rsidRDefault="00E036C1" w:rsidP="00E036C1">
      <w:pPr>
        <w:pStyle w:val="Title2"/>
        <w:rPr>
          <w:rFonts w:ascii="Times New Roman" w:eastAsia="Calibri" w:hAnsi="Times New Roman" w:cs="Times New Roman"/>
          <w:b/>
          <w:sz w:val="24"/>
        </w:rPr>
      </w:pPr>
    </w:p>
    <w:p w14:paraId="02FFE635" w14:textId="77777777" w:rsidR="00E036C1" w:rsidRDefault="00E036C1" w:rsidP="00E036C1">
      <w:pPr>
        <w:pStyle w:val="Title2"/>
        <w:rPr>
          <w:rFonts w:ascii="Times New Roman" w:eastAsia="Calibri" w:hAnsi="Times New Roman" w:cs="Times New Roman"/>
          <w:sz w:val="24"/>
        </w:rPr>
      </w:pPr>
    </w:p>
    <w:p w14:paraId="60DFE274" w14:textId="77777777" w:rsidR="00E036C1" w:rsidRDefault="00E036C1" w:rsidP="00E036C1">
      <w:pPr>
        <w:pStyle w:val="Title2"/>
        <w:rPr>
          <w:rFonts w:ascii="Times New Roman" w:eastAsia="Calibri" w:hAnsi="Times New Roman" w:cs="Times New Roman"/>
          <w:sz w:val="24"/>
        </w:rPr>
      </w:pPr>
    </w:p>
    <w:p w14:paraId="6E97360B" w14:textId="77777777" w:rsidR="00E036C1" w:rsidRDefault="00E036C1" w:rsidP="00E036C1">
      <w:pPr>
        <w:pStyle w:val="Title2"/>
        <w:rPr>
          <w:rFonts w:ascii="Times New Roman" w:eastAsia="Calibri" w:hAnsi="Times New Roman" w:cs="Times New Roman"/>
          <w:sz w:val="24"/>
        </w:rPr>
      </w:pPr>
    </w:p>
    <w:p w14:paraId="5D770C23" w14:textId="77777777" w:rsidR="00E036C1" w:rsidRDefault="00E036C1" w:rsidP="00E036C1">
      <w:pPr>
        <w:pStyle w:val="Title2"/>
        <w:rPr>
          <w:rFonts w:ascii="Times New Roman" w:eastAsia="Calibri" w:hAnsi="Times New Roman" w:cs="Times New Roman"/>
          <w:sz w:val="24"/>
        </w:rPr>
      </w:pPr>
    </w:p>
    <w:p w14:paraId="5E0BB58E" w14:textId="77777777" w:rsidR="00E036C1" w:rsidRDefault="00E036C1" w:rsidP="00E036C1">
      <w:pPr>
        <w:pStyle w:val="Title2"/>
        <w:rPr>
          <w:rFonts w:ascii="Times New Roman" w:eastAsia="Calibri" w:hAnsi="Times New Roman" w:cs="Times New Roman"/>
          <w:sz w:val="24"/>
        </w:rPr>
      </w:pPr>
    </w:p>
    <w:p w14:paraId="0E49A0A0" w14:textId="77777777" w:rsidR="00E036C1" w:rsidRDefault="00E036C1" w:rsidP="00E036C1">
      <w:pPr>
        <w:pStyle w:val="Title2"/>
        <w:rPr>
          <w:rFonts w:ascii="Times New Roman" w:eastAsia="Calibri" w:hAnsi="Times New Roman" w:cs="Times New Roman"/>
          <w:sz w:val="24"/>
        </w:rPr>
      </w:pPr>
    </w:p>
    <w:p w14:paraId="5EAB77BF" w14:textId="77777777" w:rsidR="00E036C1" w:rsidRDefault="00E036C1" w:rsidP="00E036C1">
      <w:pPr>
        <w:pStyle w:val="Title2"/>
        <w:rPr>
          <w:rFonts w:ascii="Times New Roman" w:eastAsia="Calibri" w:hAnsi="Times New Roman" w:cs="Times New Roman"/>
          <w:sz w:val="24"/>
        </w:rPr>
      </w:pPr>
    </w:p>
    <w:p w14:paraId="76745AF4" w14:textId="39A3DEEA" w:rsidR="00E036C1" w:rsidRDefault="00E036C1" w:rsidP="00E036C1">
      <w:pPr>
        <w:pStyle w:val="Title2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lastRenderedPageBreak/>
        <w:t xml:space="preserve">Git Hub Repo: </w:t>
      </w:r>
      <w:r>
        <w:rPr>
          <w:rFonts w:ascii="Times New Roman" w:eastAsia="Calibri" w:hAnsi="Times New Roman" w:cs="Times New Roman"/>
          <w:sz w:val="24"/>
        </w:rPr>
        <w:t>mod1-1</w:t>
      </w:r>
    </w:p>
    <w:p w14:paraId="5870B248" w14:textId="6510ADEC" w:rsidR="00E036C1" w:rsidRPr="005010DD" w:rsidRDefault="00E036C1" w:rsidP="00E036C1">
      <w:pPr>
        <w:pStyle w:val="Title2"/>
        <w:rPr>
          <w:rFonts w:ascii="Times New Roman" w:eastAsia="Calibri" w:hAnsi="Times New Roman" w:cs="Times New Roman"/>
          <w:b/>
          <w:sz w:val="24"/>
        </w:rPr>
      </w:pPr>
      <w:r w:rsidRPr="00E036C1">
        <w:rPr>
          <w:rFonts w:ascii="Times New Roman" w:eastAsia="Calibri" w:hAnsi="Times New Roman" w:cs="Times New Roman"/>
          <w:b/>
          <w:sz w:val="24"/>
        </w:rPr>
        <w:drawing>
          <wp:inline distT="0" distB="0" distL="0" distR="0" wp14:anchorId="4BED1824" wp14:editId="3FDEF3FA">
            <wp:extent cx="5943600" cy="4620895"/>
            <wp:effectExtent l="0" t="0" r="0" b="8255"/>
            <wp:docPr id="664337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3706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0D6F" w14:textId="77777777" w:rsidR="00693463" w:rsidRDefault="00693463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24D8C9FD" w14:textId="77777777" w:rsidR="00E036C1" w:rsidRDefault="00E036C1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737869D7" w14:textId="77777777" w:rsidR="00E036C1" w:rsidRDefault="00E036C1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126D64EC" w14:textId="77777777" w:rsidR="00E036C1" w:rsidRDefault="00E036C1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745B5F33" w14:textId="77777777" w:rsidR="00E036C1" w:rsidRDefault="00E036C1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34487E07" w14:textId="77777777" w:rsidR="00E036C1" w:rsidRDefault="00E036C1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0F3DAB51" w14:textId="77777777" w:rsidR="00E036C1" w:rsidRDefault="00E036C1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37F6A155" w14:textId="77777777" w:rsidR="00E036C1" w:rsidRDefault="00E036C1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60457909" w14:textId="77777777" w:rsidR="00E036C1" w:rsidRDefault="00E036C1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3D434E08" w14:textId="33BA7BE5" w:rsidR="00E036C1" w:rsidRDefault="00E036C1" w:rsidP="00E036C1">
      <w:pPr>
        <w:pStyle w:val="Title2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lastRenderedPageBreak/>
        <w:t>Git Hub Repo: mod1-</w:t>
      </w:r>
      <w:r>
        <w:rPr>
          <w:rFonts w:ascii="Times New Roman" w:eastAsia="Calibri" w:hAnsi="Times New Roman" w:cs="Times New Roman"/>
          <w:sz w:val="24"/>
        </w:rPr>
        <w:t>2</w:t>
      </w:r>
    </w:p>
    <w:p w14:paraId="08315496" w14:textId="1A6319E4" w:rsidR="00E036C1" w:rsidRDefault="00C86670" w:rsidP="00E036C1">
      <w:pPr>
        <w:pStyle w:val="Title2"/>
        <w:rPr>
          <w:rFonts w:ascii="Times New Roman" w:eastAsia="Calibri" w:hAnsi="Times New Roman" w:cs="Times New Roman"/>
          <w:sz w:val="24"/>
        </w:rPr>
      </w:pPr>
      <w:r w:rsidRPr="00C86670">
        <w:rPr>
          <w:rFonts w:ascii="Times New Roman" w:eastAsia="Calibri" w:hAnsi="Times New Roman" w:cs="Times New Roman"/>
          <w:sz w:val="24"/>
        </w:rPr>
        <w:drawing>
          <wp:inline distT="0" distB="0" distL="0" distR="0" wp14:anchorId="66E4FB2B" wp14:editId="57E168F0">
            <wp:extent cx="5943600" cy="5544820"/>
            <wp:effectExtent l="0" t="0" r="0" b="0"/>
            <wp:docPr id="1337245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4516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16D2" w14:textId="77777777" w:rsidR="00E036C1" w:rsidRPr="002C2001" w:rsidRDefault="00E036C1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sectPr w:rsidR="00E036C1" w:rsidRPr="002C2001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3E0AD" w14:textId="77777777" w:rsidR="00273AA2" w:rsidRDefault="00273AA2">
      <w:pPr>
        <w:spacing w:line="240" w:lineRule="auto"/>
      </w:pPr>
      <w:r>
        <w:separator/>
      </w:r>
    </w:p>
    <w:p w14:paraId="1E2EF3AA" w14:textId="77777777" w:rsidR="00273AA2" w:rsidRDefault="00273AA2"/>
  </w:endnote>
  <w:endnote w:type="continuationSeparator" w:id="0">
    <w:p w14:paraId="4C6A4486" w14:textId="77777777" w:rsidR="00273AA2" w:rsidRDefault="00273AA2">
      <w:pPr>
        <w:spacing w:line="240" w:lineRule="auto"/>
      </w:pPr>
      <w:r>
        <w:continuationSeparator/>
      </w:r>
    </w:p>
    <w:p w14:paraId="23D39B41" w14:textId="77777777" w:rsidR="00273AA2" w:rsidRDefault="00273A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E33DE" w14:textId="77777777" w:rsidR="00273AA2" w:rsidRDefault="00273AA2">
      <w:pPr>
        <w:spacing w:line="240" w:lineRule="auto"/>
      </w:pPr>
      <w:r>
        <w:separator/>
      </w:r>
    </w:p>
    <w:p w14:paraId="77187B60" w14:textId="77777777" w:rsidR="00273AA2" w:rsidRDefault="00273AA2"/>
  </w:footnote>
  <w:footnote w:type="continuationSeparator" w:id="0">
    <w:p w14:paraId="5D0A4E77" w14:textId="77777777" w:rsidR="00273AA2" w:rsidRDefault="00273AA2">
      <w:pPr>
        <w:spacing w:line="240" w:lineRule="auto"/>
      </w:pPr>
      <w:r>
        <w:continuationSeparator/>
      </w:r>
    </w:p>
    <w:p w14:paraId="6F710D16" w14:textId="77777777" w:rsidR="00273AA2" w:rsidRDefault="00273AA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46"/>
    <w:rsid w:val="00023AFE"/>
    <w:rsid w:val="00024D3D"/>
    <w:rsid w:val="00040435"/>
    <w:rsid w:val="00064F3E"/>
    <w:rsid w:val="000A3D9B"/>
    <w:rsid w:val="000A70E2"/>
    <w:rsid w:val="000D4642"/>
    <w:rsid w:val="000D539D"/>
    <w:rsid w:val="000F3EDB"/>
    <w:rsid w:val="00116273"/>
    <w:rsid w:val="001831B5"/>
    <w:rsid w:val="00197FF6"/>
    <w:rsid w:val="001B611D"/>
    <w:rsid w:val="001D02AE"/>
    <w:rsid w:val="00242CA3"/>
    <w:rsid w:val="00273AA2"/>
    <w:rsid w:val="002C2001"/>
    <w:rsid w:val="002C79E6"/>
    <w:rsid w:val="002F3AE9"/>
    <w:rsid w:val="003107BC"/>
    <w:rsid w:val="00325CCE"/>
    <w:rsid w:val="00327DCE"/>
    <w:rsid w:val="00375246"/>
    <w:rsid w:val="003804CC"/>
    <w:rsid w:val="00425BA3"/>
    <w:rsid w:val="0047689C"/>
    <w:rsid w:val="005010DD"/>
    <w:rsid w:val="005252E2"/>
    <w:rsid w:val="00573CE2"/>
    <w:rsid w:val="005A4AA8"/>
    <w:rsid w:val="005C199E"/>
    <w:rsid w:val="00602C5F"/>
    <w:rsid w:val="006179F1"/>
    <w:rsid w:val="00647829"/>
    <w:rsid w:val="00664C1A"/>
    <w:rsid w:val="00693463"/>
    <w:rsid w:val="007A00AB"/>
    <w:rsid w:val="008730BF"/>
    <w:rsid w:val="0087407D"/>
    <w:rsid w:val="0087554F"/>
    <w:rsid w:val="009907BF"/>
    <w:rsid w:val="00A01B22"/>
    <w:rsid w:val="00A03977"/>
    <w:rsid w:val="00A417C1"/>
    <w:rsid w:val="00A80266"/>
    <w:rsid w:val="00AB6496"/>
    <w:rsid w:val="00B3232A"/>
    <w:rsid w:val="00B863FB"/>
    <w:rsid w:val="00B86440"/>
    <w:rsid w:val="00BB2D6F"/>
    <w:rsid w:val="00BE4D2B"/>
    <w:rsid w:val="00C00F8F"/>
    <w:rsid w:val="00C03068"/>
    <w:rsid w:val="00C32E46"/>
    <w:rsid w:val="00C86670"/>
    <w:rsid w:val="00CF0D96"/>
    <w:rsid w:val="00CF6D08"/>
    <w:rsid w:val="00D620FD"/>
    <w:rsid w:val="00D84E96"/>
    <w:rsid w:val="00D91044"/>
    <w:rsid w:val="00D95BB7"/>
    <w:rsid w:val="00DF19B6"/>
    <w:rsid w:val="00E036C1"/>
    <w:rsid w:val="00E42723"/>
    <w:rsid w:val="00E67454"/>
    <w:rsid w:val="00EF55C5"/>
    <w:rsid w:val="00F125E9"/>
    <w:rsid w:val="00F6242A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36972"/>
  <w15:chartTrackingRefBased/>
  <w15:docId w15:val="{D30C4E37-7686-4C55-94D2-B3D14DD9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tan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69</TotalTime>
  <Pages>9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Anthony Nishiyama</cp:lastModifiedBy>
  <cp:revision>5</cp:revision>
  <dcterms:created xsi:type="dcterms:W3CDTF">2023-12-18T08:01:00Z</dcterms:created>
  <dcterms:modified xsi:type="dcterms:W3CDTF">2024-02-20T02:37:00Z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